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20C806C1" w14:textId="77777777" w:rsidTr="00A31A5B">
        <w:tc>
          <w:tcPr>
            <w:tcW w:w="5395" w:type="dxa"/>
          </w:tcPr>
          <w:p w14:paraId="408359EA" w14:textId="77777777" w:rsidR="00A81248" w:rsidRPr="0000352C" w:rsidRDefault="00A81248" w:rsidP="00A81248">
            <w:pPr>
              <w:pStyle w:val="Delimitadorgrfico"/>
              <w:rPr>
                <w:noProof/>
              </w:rPr>
            </w:pPr>
          </w:p>
        </w:tc>
        <w:tc>
          <w:tcPr>
            <w:tcW w:w="5237" w:type="dxa"/>
          </w:tcPr>
          <w:p w14:paraId="0A1D4AB7" w14:textId="77777777" w:rsidR="00A81248" w:rsidRPr="0000352C" w:rsidRDefault="00A81248" w:rsidP="00A81248">
            <w:pPr>
              <w:pStyle w:val="Delimitadorgrfico"/>
              <w:rPr>
                <w:noProof/>
              </w:rPr>
            </w:pPr>
          </w:p>
        </w:tc>
      </w:tr>
      <w:tr w:rsidR="00A81248" w:rsidRPr="0000352C" w14:paraId="279FBA5D" w14:textId="77777777" w:rsidTr="00A31A5B">
        <w:trPr>
          <w:trHeight w:val="2719"/>
        </w:trPr>
        <w:tc>
          <w:tcPr>
            <w:tcW w:w="5395" w:type="dxa"/>
          </w:tcPr>
          <w:p w14:paraId="34B7DD66" w14:textId="40971F45" w:rsidR="00A81248" w:rsidRPr="0000352C" w:rsidRDefault="00383B2C" w:rsidP="00C66528">
            <w:pPr>
              <w:pStyle w:val="Ttulo1"/>
              <w:rPr>
                <w:noProof/>
              </w:rPr>
            </w:pPr>
            <w:r>
              <w:rPr>
                <w:noProof/>
              </w:rPr>
              <w:t>GIT &amp;      GIT HUB</w:t>
            </w:r>
          </w:p>
        </w:tc>
        <w:tc>
          <w:tcPr>
            <w:tcW w:w="5237" w:type="dxa"/>
          </w:tcPr>
          <w:p w14:paraId="0CB5703E" w14:textId="77777777" w:rsidR="00A81248" w:rsidRPr="0000352C" w:rsidRDefault="00A81248">
            <w:pPr>
              <w:rPr>
                <w:noProof/>
              </w:rPr>
            </w:pPr>
          </w:p>
        </w:tc>
      </w:tr>
      <w:tr w:rsidR="00A81248" w:rsidRPr="0000352C" w14:paraId="666B530E" w14:textId="77777777" w:rsidTr="00A31A5B">
        <w:trPr>
          <w:trHeight w:val="8865"/>
        </w:trPr>
        <w:tc>
          <w:tcPr>
            <w:tcW w:w="5395" w:type="dxa"/>
          </w:tcPr>
          <w:p w14:paraId="35BD5256" w14:textId="0FD2BD94"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621F7AF8" wp14:editId="2B92B254">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0392591"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3B0C6AD5" w14:textId="303C2E8E" w:rsidR="00A81248" w:rsidRPr="0000352C" w:rsidRDefault="00A81248">
            <w:pPr>
              <w:rPr>
                <w:noProof/>
              </w:rPr>
            </w:pPr>
          </w:p>
        </w:tc>
      </w:tr>
      <w:tr w:rsidR="00A81248" w:rsidRPr="0000352C" w14:paraId="41D5E7B8" w14:textId="77777777" w:rsidTr="00A31A5B">
        <w:trPr>
          <w:trHeight w:val="1299"/>
        </w:trPr>
        <w:tc>
          <w:tcPr>
            <w:tcW w:w="5395" w:type="dxa"/>
          </w:tcPr>
          <w:p w14:paraId="3E5E2C95" w14:textId="77777777" w:rsidR="00A81248" w:rsidRPr="0000352C" w:rsidRDefault="00A81248">
            <w:pPr>
              <w:rPr>
                <w:noProof/>
              </w:rPr>
            </w:pPr>
          </w:p>
        </w:tc>
        <w:tc>
          <w:tcPr>
            <w:tcW w:w="5237" w:type="dxa"/>
          </w:tcPr>
          <w:p w14:paraId="022ADFBC" w14:textId="1C15D278" w:rsidR="00A81248" w:rsidRPr="0000352C" w:rsidRDefault="00383B2C" w:rsidP="00C66528">
            <w:pPr>
              <w:pStyle w:val="Ttulo2"/>
              <w:rPr>
                <w:noProof/>
              </w:rPr>
            </w:pPr>
            <w:r w:rsidRPr="00383B2C">
              <w:rPr>
                <w:noProof/>
              </w:rPr>
              <w:t>Ciencia de Datos en Python</w:t>
            </w:r>
          </w:p>
        </w:tc>
      </w:tr>
      <w:tr w:rsidR="00A81248" w:rsidRPr="0000352C" w14:paraId="2DD89F36" w14:textId="77777777" w:rsidTr="00A31A5B">
        <w:trPr>
          <w:trHeight w:val="1402"/>
        </w:trPr>
        <w:tc>
          <w:tcPr>
            <w:tcW w:w="5395" w:type="dxa"/>
          </w:tcPr>
          <w:p w14:paraId="46274F11" w14:textId="77777777" w:rsidR="00A81248" w:rsidRPr="0000352C" w:rsidRDefault="00A81248">
            <w:pPr>
              <w:rPr>
                <w:noProof/>
              </w:rPr>
            </w:pPr>
          </w:p>
        </w:tc>
        <w:tc>
          <w:tcPr>
            <w:tcW w:w="5237" w:type="dxa"/>
          </w:tcPr>
          <w:p w14:paraId="4C97E790" w14:textId="77777777" w:rsidR="00A81248" w:rsidRDefault="00383B2C" w:rsidP="00A81248">
            <w:pPr>
              <w:pStyle w:val="Ttulo2"/>
              <w:rPr>
                <w:noProof/>
                <w:color w:val="0D294E" w:themeColor="accent1" w:themeShade="BF"/>
                <w:sz w:val="32"/>
                <w:szCs w:val="20"/>
              </w:rPr>
            </w:pPr>
            <w:r w:rsidRPr="00383B2C">
              <w:rPr>
                <w:noProof/>
                <w:color w:val="0D294E" w:themeColor="accent1" w:themeShade="BF"/>
                <w:sz w:val="32"/>
                <w:szCs w:val="20"/>
              </w:rPr>
              <w:t>Orly Elizabeth Trachtenberg Pérez</w:t>
            </w:r>
          </w:p>
          <w:p w14:paraId="66F47C81" w14:textId="77777777" w:rsidR="00383B2C" w:rsidRDefault="00383B2C" w:rsidP="00383B2C">
            <w:pPr>
              <w:pStyle w:val="Ttulo2"/>
              <w:rPr>
                <w:noProof/>
                <w:color w:val="0D294E" w:themeColor="accent1" w:themeShade="BF"/>
                <w:sz w:val="32"/>
                <w:szCs w:val="20"/>
              </w:rPr>
            </w:pPr>
            <w:r w:rsidRPr="00383B2C">
              <w:rPr>
                <w:noProof/>
                <w:color w:val="0D294E" w:themeColor="accent1" w:themeShade="BF"/>
                <w:sz w:val="32"/>
                <w:szCs w:val="20"/>
              </w:rPr>
              <w:t>Carné: 0900102</w:t>
            </w:r>
          </w:p>
          <w:p w14:paraId="46D67F26" w14:textId="5778E9FB" w:rsidR="00383B2C" w:rsidRPr="00383B2C" w:rsidRDefault="00383B2C" w:rsidP="00383B2C"/>
        </w:tc>
      </w:tr>
    </w:tbl>
    <w:p w14:paraId="6A609C41" w14:textId="77777777" w:rsidR="000C4ED1" w:rsidRPr="0000352C" w:rsidRDefault="000C4ED1">
      <w:pPr>
        <w:rPr>
          <w:noProof/>
        </w:rPr>
      </w:pPr>
    </w:p>
    <w:tbl>
      <w:tblPr>
        <w:tblW w:w="10960"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
        <w:gridCol w:w="5146"/>
        <w:gridCol w:w="421"/>
        <w:gridCol w:w="9"/>
      </w:tblGrid>
      <w:tr w:rsidR="001205A1" w:rsidRPr="0000352C" w14:paraId="60E8868A" w14:textId="77777777" w:rsidTr="00511A7E">
        <w:trPr>
          <w:gridAfter w:val="1"/>
          <w:wAfter w:w="9" w:type="dxa"/>
          <w:trHeight w:val="441"/>
        </w:trPr>
        <w:tc>
          <w:tcPr>
            <w:tcW w:w="425" w:type="dxa"/>
            <w:shd w:val="clear" w:color="auto" w:fill="EDF0F4" w:themeFill="accent3"/>
          </w:tcPr>
          <w:p w14:paraId="175747F3" w14:textId="77777777" w:rsidR="00A81248" w:rsidRPr="0000352C" w:rsidRDefault="00A81248">
            <w:pPr>
              <w:rPr>
                <w:noProof/>
              </w:rPr>
            </w:pPr>
          </w:p>
        </w:tc>
        <w:tc>
          <w:tcPr>
            <w:tcW w:w="4910" w:type="dxa"/>
            <w:shd w:val="clear" w:color="auto" w:fill="EDF0F4" w:themeFill="accent3"/>
          </w:tcPr>
          <w:p w14:paraId="0A70030E" w14:textId="77777777" w:rsidR="00A81248" w:rsidRPr="0000352C" w:rsidRDefault="00A81248">
            <w:pPr>
              <w:rPr>
                <w:noProof/>
              </w:rPr>
            </w:pPr>
          </w:p>
        </w:tc>
        <w:tc>
          <w:tcPr>
            <w:tcW w:w="5195" w:type="dxa"/>
            <w:gridSpan w:val="2"/>
            <w:shd w:val="clear" w:color="auto" w:fill="EDF0F4" w:themeFill="accent3"/>
          </w:tcPr>
          <w:p w14:paraId="0631F865" w14:textId="77777777" w:rsidR="00A81248" w:rsidRPr="0000352C" w:rsidRDefault="00A81248">
            <w:pPr>
              <w:rPr>
                <w:noProof/>
              </w:rPr>
            </w:pPr>
          </w:p>
        </w:tc>
        <w:tc>
          <w:tcPr>
            <w:tcW w:w="421" w:type="dxa"/>
            <w:shd w:val="clear" w:color="auto" w:fill="EDF0F4" w:themeFill="accent3"/>
          </w:tcPr>
          <w:p w14:paraId="4612F908" w14:textId="77777777" w:rsidR="00A81248" w:rsidRPr="0000352C" w:rsidRDefault="00A81248">
            <w:pPr>
              <w:rPr>
                <w:noProof/>
              </w:rPr>
            </w:pPr>
          </w:p>
        </w:tc>
      </w:tr>
      <w:tr w:rsidR="001205A1" w:rsidRPr="0000352C" w14:paraId="3DEACC8A" w14:textId="77777777" w:rsidTr="00511A7E">
        <w:trPr>
          <w:gridAfter w:val="1"/>
          <w:wAfter w:w="9" w:type="dxa"/>
          <w:trHeight w:val="4663"/>
        </w:trPr>
        <w:tc>
          <w:tcPr>
            <w:tcW w:w="425" w:type="dxa"/>
            <w:shd w:val="clear" w:color="auto" w:fill="EDF0F4" w:themeFill="accent3"/>
          </w:tcPr>
          <w:p w14:paraId="537E45C8" w14:textId="77777777" w:rsidR="001205A1" w:rsidRPr="0000352C" w:rsidRDefault="001205A1">
            <w:pPr>
              <w:rPr>
                <w:noProof/>
              </w:rPr>
            </w:pPr>
          </w:p>
        </w:tc>
        <w:tc>
          <w:tcPr>
            <w:tcW w:w="10105" w:type="dxa"/>
            <w:gridSpan w:val="3"/>
            <w:shd w:val="clear" w:color="auto" w:fill="EDF0F4" w:themeFill="accent3"/>
          </w:tcPr>
          <w:p w14:paraId="2E47E7D8" w14:textId="564CDA50" w:rsidR="001205A1" w:rsidRPr="0000352C" w:rsidRDefault="00383B2C" w:rsidP="001205A1">
            <w:pPr>
              <w:pStyle w:val="Ttulo3"/>
              <w:rPr>
                <w:noProof/>
              </w:rPr>
            </w:pPr>
            <w:r>
              <w:rPr>
                <w:noProof/>
              </w:rPr>
              <w:t>¿Qué es GIT?</w:t>
            </w:r>
          </w:p>
          <w:p w14:paraId="1796094F" w14:textId="77777777" w:rsidR="001205A1" w:rsidRPr="0000352C" w:rsidRDefault="001205A1" w:rsidP="001205A1">
            <w:pPr>
              <w:pStyle w:val="Ttulo4"/>
              <w:rPr>
                <w:noProof/>
              </w:rPr>
            </w:pPr>
          </w:p>
          <w:p w14:paraId="44F20709" w14:textId="77777777" w:rsidR="001205A1" w:rsidRDefault="00383B2C" w:rsidP="00383B2C">
            <w:pPr>
              <w:pStyle w:val="Ttulo4"/>
              <w:rPr>
                <w:noProof/>
              </w:rPr>
            </w:pPr>
            <w:r w:rsidRPr="00383B2C">
              <w:rPr>
                <w:noProof/>
              </w:rPr>
              <w:t>Este es un software de control de versiones para desarrolladores:</w:t>
            </w:r>
            <w:r>
              <w:t xml:space="preserve"> </w:t>
            </w:r>
            <w:r>
              <w:rPr>
                <w:noProof/>
              </w:rPr>
              <w:t xml:space="preserve">es el </w:t>
            </w:r>
            <w:r w:rsidRPr="00383B2C">
              <w:rPr>
                <w:noProof/>
              </w:rPr>
              <w:t xml:space="preserve">proceso de guardar diferentes archivos o </w:t>
            </w:r>
            <w:r>
              <w:rPr>
                <w:noProof/>
              </w:rPr>
              <w:t>versiones de los mismos</w:t>
            </w:r>
            <w:r w:rsidRPr="00383B2C">
              <w:rPr>
                <w:noProof/>
              </w:rPr>
              <w:t xml:space="preserve"> a lo largo de las diferentes etapas de un</w:t>
            </w:r>
            <w:r>
              <w:rPr>
                <w:noProof/>
              </w:rPr>
              <w:t xml:space="preserve">. </w:t>
            </w:r>
            <w:r w:rsidRPr="00383B2C">
              <w:rPr>
                <w:noProof/>
              </w:rPr>
              <w:t>Esto permite a los desarrolladores hacer un seguimiento de lo que se ha hecho y volver a una fase anterior si deciden que quieren revertir algunos de los cambios que han hecho.</w:t>
            </w:r>
          </w:p>
          <w:p w14:paraId="15DE3FC2" w14:textId="77777777" w:rsidR="00383B2C" w:rsidRDefault="00383B2C" w:rsidP="00383B2C"/>
          <w:p w14:paraId="04F9086F" w14:textId="77777777" w:rsidR="00383B2C" w:rsidRDefault="00383B2C" w:rsidP="00383B2C">
            <w:r>
              <w:t>Beneficios:</w:t>
            </w:r>
          </w:p>
          <w:p w14:paraId="29EE38AE" w14:textId="77777777" w:rsidR="00383B2C" w:rsidRDefault="00383B2C" w:rsidP="00383B2C">
            <w:pPr>
              <w:pStyle w:val="Prrafodelista"/>
              <w:numPr>
                <w:ilvl w:val="0"/>
                <w:numId w:val="1"/>
              </w:numPr>
            </w:pPr>
            <w:r>
              <w:t>Facilita la resolución de errores</w:t>
            </w:r>
          </w:p>
          <w:p w14:paraId="2866969B" w14:textId="77777777" w:rsidR="00383B2C" w:rsidRDefault="00383B2C" w:rsidP="00383B2C">
            <w:pPr>
              <w:pStyle w:val="Prrafodelista"/>
              <w:numPr>
                <w:ilvl w:val="0"/>
                <w:numId w:val="1"/>
              </w:numPr>
            </w:pPr>
            <w:r>
              <w:t>Facilita la corrección de errores que puedan ocurrir durante el desarrollo</w:t>
            </w:r>
          </w:p>
          <w:p w14:paraId="076B8D28" w14:textId="77777777" w:rsidR="00383B2C" w:rsidRDefault="00383B2C" w:rsidP="00383B2C">
            <w:pPr>
              <w:pStyle w:val="Prrafodelista"/>
              <w:numPr>
                <w:ilvl w:val="0"/>
                <w:numId w:val="1"/>
              </w:numPr>
            </w:pPr>
            <w:r>
              <w:t>Permite notar los cambios en cada versión para que cualquier persona sepa que se hizo y que falta por hacer.</w:t>
            </w:r>
          </w:p>
          <w:p w14:paraId="0AF39233" w14:textId="77777777" w:rsidR="00383B2C" w:rsidRDefault="00383B2C" w:rsidP="00383B2C">
            <w:pPr>
              <w:pStyle w:val="Prrafodelista"/>
              <w:numPr>
                <w:ilvl w:val="0"/>
                <w:numId w:val="1"/>
              </w:numPr>
            </w:pPr>
            <w:r>
              <w:t>Permite empujar y tirar datos hacia y desde las instalaciones de otros ordenadores. (sistema de control de versiones distribuido)</w:t>
            </w:r>
          </w:p>
          <w:p w14:paraId="6D5DEDEE" w14:textId="7F133191" w:rsidR="00383B2C" w:rsidRPr="00383B2C" w:rsidRDefault="00383B2C" w:rsidP="00383B2C"/>
        </w:tc>
        <w:tc>
          <w:tcPr>
            <w:tcW w:w="421" w:type="dxa"/>
            <w:shd w:val="clear" w:color="auto" w:fill="EDF0F4" w:themeFill="accent3"/>
          </w:tcPr>
          <w:p w14:paraId="477DBDE5" w14:textId="77777777" w:rsidR="001205A1" w:rsidRPr="0000352C" w:rsidRDefault="001205A1">
            <w:pPr>
              <w:rPr>
                <w:noProof/>
              </w:rPr>
            </w:pPr>
          </w:p>
        </w:tc>
      </w:tr>
      <w:tr w:rsidR="001205A1" w:rsidRPr="0000352C" w14:paraId="17CD30DA" w14:textId="77777777" w:rsidTr="00511A7E">
        <w:trPr>
          <w:gridAfter w:val="1"/>
          <w:wAfter w:w="9" w:type="dxa"/>
          <w:trHeight w:val="9241"/>
        </w:trPr>
        <w:tc>
          <w:tcPr>
            <w:tcW w:w="425" w:type="dxa"/>
            <w:shd w:val="clear" w:color="auto" w:fill="EDF0F4" w:themeFill="accent3"/>
          </w:tcPr>
          <w:p w14:paraId="73B59582" w14:textId="77777777" w:rsidR="00A81248" w:rsidRPr="0000352C" w:rsidRDefault="00A81248">
            <w:pPr>
              <w:rPr>
                <w:noProof/>
              </w:rPr>
            </w:pPr>
          </w:p>
        </w:tc>
        <w:tc>
          <w:tcPr>
            <w:tcW w:w="4910" w:type="dxa"/>
            <w:shd w:val="clear" w:color="auto" w:fill="EDF0F4" w:themeFill="accent3"/>
          </w:tcPr>
          <w:p w14:paraId="1B9CD8D2" w14:textId="4CAB1FE0" w:rsidR="00383B2C" w:rsidRPr="00383B2C" w:rsidRDefault="00383B2C" w:rsidP="00383B2C">
            <w:pPr>
              <w:pStyle w:val="Texto"/>
              <w:rPr>
                <w:noProof/>
                <w:lang w:val="es-GT"/>
              </w:rPr>
            </w:pPr>
            <w:r w:rsidRPr="00383B2C">
              <w:rPr>
                <w:noProof/>
                <w:lang w:val="es-GT"/>
              </w:rPr>
              <w:t>A diferencia de la mayoría de los otros sistemas de control de versiones, git almacena cada versión guardada como una ‘instantánea’ en lugar de una lista de los cambios realizados en cada archivo. Puede hacer referencia a antiguas instantáneas siempre que lo necesite y las nuevas instantáneas se crean cuando se modifica el proyecto.</w:t>
            </w:r>
          </w:p>
          <w:p w14:paraId="6B36C04F" w14:textId="77777777" w:rsidR="00383B2C" w:rsidRPr="00383B2C" w:rsidRDefault="00383B2C" w:rsidP="00383B2C">
            <w:pPr>
              <w:pStyle w:val="Texto"/>
              <w:rPr>
                <w:noProof/>
                <w:lang w:val="es-GT"/>
              </w:rPr>
            </w:pPr>
          </w:p>
          <w:p w14:paraId="30C03AEB" w14:textId="15496435" w:rsidR="001205A1" w:rsidRDefault="00383B2C" w:rsidP="00511A7E">
            <w:r w:rsidRPr="00511A7E">
              <w:t>Contras:</w:t>
            </w:r>
          </w:p>
          <w:p w14:paraId="3B95FF53" w14:textId="77777777" w:rsidR="00511A7E" w:rsidRPr="00511A7E" w:rsidRDefault="00511A7E" w:rsidP="00511A7E"/>
          <w:p w14:paraId="41C7D0A9" w14:textId="77777777" w:rsidR="00383B2C" w:rsidRPr="00511A7E" w:rsidRDefault="00383B2C" w:rsidP="00511A7E">
            <w:pPr>
              <w:pStyle w:val="Prrafodelista"/>
              <w:numPr>
                <w:ilvl w:val="0"/>
                <w:numId w:val="3"/>
              </w:numPr>
            </w:pPr>
            <w:r w:rsidRPr="00511A7E">
              <w:t>Es mejor para el uso individual.</w:t>
            </w:r>
          </w:p>
          <w:p w14:paraId="6E92DC9D" w14:textId="77777777" w:rsidR="00383B2C" w:rsidRPr="00511A7E" w:rsidRDefault="00383B2C" w:rsidP="00511A7E">
            <w:pPr>
              <w:pStyle w:val="Prrafodelista"/>
              <w:numPr>
                <w:ilvl w:val="0"/>
                <w:numId w:val="3"/>
              </w:numPr>
              <w:rPr>
                <w:noProof/>
                <w:lang w:val="es-GT"/>
              </w:rPr>
            </w:pPr>
            <w:r w:rsidRPr="00511A7E">
              <w:t xml:space="preserve">No </w:t>
            </w:r>
            <w:r w:rsidR="00511A7E" w:rsidRPr="00511A7E">
              <w:t>puede visualizar las ediciones que otros desarrolladores estén realizando en tiempo real.</w:t>
            </w:r>
          </w:p>
          <w:p w14:paraId="3CB4A299" w14:textId="77777777" w:rsidR="00511A7E" w:rsidRDefault="00511A7E" w:rsidP="00511A7E">
            <w:pPr>
              <w:rPr>
                <w:noProof/>
                <w:lang w:val="es-GT"/>
              </w:rPr>
            </w:pPr>
          </w:p>
          <w:p w14:paraId="27F71639" w14:textId="77777777" w:rsidR="00511A7E" w:rsidRDefault="00511A7E" w:rsidP="00511A7E">
            <w:pPr>
              <w:rPr>
                <w:noProof/>
                <w:lang w:val="es-GT"/>
              </w:rPr>
            </w:pPr>
          </w:p>
          <w:p w14:paraId="50519C55" w14:textId="77777777" w:rsidR="00511A7E" w:rsidRDefault="00511A7E" w:rsidP="00511A7E">
            <w:pPr>
              <w:rPr>
                <w:noProof/>
                <w:lang w:val="es-GT"/>
              </w:rPr>
            </w:pPr>
          </w:p>
          <w:p w14:paraId="721A33FB" w14:textId="77777777" w:rsidR="00511A7E" w:rsidRDefault="00511A7E" w:rsidP="00511A7E">
            <w:pPr>
              <w:rPr>
                <w:noProof/>
                <w:lang w:val="es-GT"/>
              </w:rPr>
            </w:pPr>
          </w:p>
          <w:p w14:paraId="79FD479B" w14:textId="77777777" w:rsidR="00511A7E" w:rsidRDefault="00511A7E" w:rsidP="00511A7E">
            <w:pPr>
              <w:rPr>
                <w:noProof/>
                <w:lang w:val="es-GT"/>
              </w:rPr>
            </w:pPr>
          </w:p>
          <w:p w14:paraId="167DC0B8" w14:textId="77777777" w:rsidR="00511A7E" w:rsidRDefault="00511A7E" w:rsidP="00511A7E">
            <w:pPr>
              <w:rPr>
                <w:noProof/>
                <w:lang w:val="es-GT"/>
              </w:rPr>
            </w:pPr>
          </w:p>
          <w:p w14:paraId="3388DEBA" w14:textId="77777777" w:rsidR="00511A7E" w:rsidRDefault="00511A7E" w:rsidP="00511A7E">
            <w:pPr>
              <w:rPr>
                <w:noProof/>
                <w:lang w:val="es-GT"/>
              </w:rPr>
            </w:pPr>
          </w:p>
          <w:p w14:paraId="29274BE7" w14:textId="77777777" w:rsidR="00511A7E" w:rsidRDefault="00511A7E" w:rsidP="00511A7E">
            <w:pPr>
              <w:rPr>
                <w:noProof/>
                <w:lang w:val="es-GT"/>
              </w:rPr>
            </w:pPr>
          </w:p>
          <w:p w14:paraId="4DC1085B" w14:textId="77777777" w:rsidR="00511A7E" w:rsidRDefault="00511A7E" w:rsidP="00511A7E">
            <w:pPr>
              <w:rPr>
                <w:noProof/>
                <w:lang w:val="es-GT"/>
              </w:rPr>
            </w:pPr>
          </w:p>
          <w:p w14:paraId="6A8253A7" w14:textId="77777777" w:rsidR="00511A7E" w:rsidRDefault="00511A7E" w:rsidP="00511A7E">
            <w:pPr>
              <w:rPr>
                <w:noProof/>
                <w:lang w:val="es-GT"/>
              </w:rPr>
            </w:pPr>
          </w:p>
          <w:p w14:paraId="61B61E8F" w14:textId="77777777" w:rsidR="00511A7E" w:rsidRDefault="00511A7E" w:rsidP="00511A7E">
            <w:pPr>
              <w:rPr>
                <w:noProof/>
                <w:lang w:val="es-GT"/>
              </w:rPr>
            </w:pPr>
          </w:p>
          <w:p w14:paraId="7B617DC8" w14:textId="4E53D626" w:rsidR="00511A7E" w:rsidRPr="00511A7E" w:rsidRDefault="00511A7E" w:rsidP="00511A7E">
            <w:pPr>
              <w:rPr>
                <w:noProof/>
              </w:rPr>
            </w:pPr>
          </w:p>
        </w:tc>
        <w:tc>
          <w:tcPr>
            <w:tcW w:w="5195" w:type="dxa"/>
            <w:gridSpan w:val="2"/>
            <w:shd w:val="clear" w:color="auto" w:fill="EDF0F4" w:themeFill="accent3"/>
          </w:tcPr>
          <w:p w14:paraId="66235545" w14:textId="77777777" w:rsidR="00A81248" w:rsidRPr="0000352C" w:rsidRDefault="001205A1" w:rsidP="00A24793">
            <w:pPr>
              <w:jc w:val="right"/>
              <w:rPr>
                <w:noProof/>
              </w:rPr>
            </w:pPr>
            <w:r w:rsidRPr="0000352C">
              <w:rPr>
                <w:noProof/>
                <w:lang w:bidi="es-ES"/>
              </w:rPr>
              <w:drawing>
                <wp:inline distT="0" distB="0" distL="0" distR="0" wp14:anchorId="36AAA297" wp14:editId="4B2C5DD6">
                  <wp:extent cx="2959100" cy="4914900"/>
                  <wp:effectExtent l="0" t="0" r="0" b="0"/>
                  <wp:docPr id="7" name="Imagen 7"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11"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shd w:val="clear" w:color="auto" w:fill="EDF0F4" w:themeFill="accent3"/>
          </w:tcPr>
          <w:p w14:paraId="748B1C64" w14:textId="77777777" w:rsidR="00A81248" w:rsidRPr="0000352C" w:rsidRDefault="00A81248">
            <w:pPr>
              <w:rPr>
                <w:noProof/>
              </w:rPr>
            </w:pPr>
          </w:p>
        </w:tc>
      </w:tr>
      <w:tr w:rsidR="00511A7E" w:rsidRPr="0000352C" w14:paraId="18149D32" w14:textId="77777777" w:rsidTr="00511A7E">
        <w:tblPrEx>
          <w:shd w:val="clear" w:color="auto" w:fill="ECFBFB" w:themeFill="accent4"/>
          <w:tblCellMar>
            <w:left w:w="108" w:type="dxa"/>
            <w:right w:w="108" w:type="dxa"/>
          </w:tblCellMar>
        </w:tblPrEx>
        <w:trPr>
          <w:trHeight w:val="10260"/>
        </w:trPr>
        <w:tc>
          <w:tcPr>
            <w:tcW w:w="425" w:type="dxa"/>
            <w:shd w:val="clear" w:color="auto" w:fill="ECFBFB" w:themeFill="accent4"/>
          </w:tcPr>
          <w:p w14:paraId="2591657A" w14:textId="77777777" w:rsidR="00511A7E" w:rsidRPr="0000352C" w:rsidRDefault="00511A7E" w:rsidP="001B2A1B">
            <w:pPr>
              <w:rPr>
                <w:noProof/>
              </w:rPr>
            </w:pPr>
          </w:p>
        </w:tc>
        <w:tc>
          <w:tcPr>
            <w:tcW w:w="4959" w:type="dxa"/>
            <w:gridSpan w:val="2"/>
            <w:tcBorders>
              <w:bottom w:val="single" w:sz="18" w:space="0" w:color="00C1C7" w:themeColor="accent2"/>
            </w:tcBorders>
            <w:shd w:val="clear" w:color="auto" w:fill="ECFBFB" w:themeFill="accent4"/>
          </w:tcPr>
          <w:p w14:paraId="7F4E4FE4" w14:textId="77777777" w:rsidR="00511A7E" w:rsidRDefault="00511A7E" w:rsidP="00511A7E">
            <w:pPr>
              <w:pStyle w:val="Ttulo3"/>
              <w:jc w:val="center"/>
              <w:rPr>
                <w:noProof/>
              </w:rPr>
            </w:pPr>
          </w:p>
          <w:p w14:paraId="32CEBA4E" w14:textId="77777777" w:rsidR="00511A7E" w:rsidRDefault="00511A7E" w:rsidP="00511A7E">
            <w:pPr>
              <w:pStyle w:val="Ttulo3"/>
              <w:jc w:val="center"/>
              <w:rPr>
                <w:noProof/>
              </w:rPr>
            </w:pPr>
          </w:p>
          <w:p w14:paraId="5F724F28" w14:textId="77777777" w:rsidR="00511A7E" w:rsidRDefault="00511A7E" w:rsidP="00511A7E">
            <w:pPr>
              <w:pStyle w:val="Ttulo3"/>
              <w:jc w:val="center"/>
              <w:rPr>
                <w:noProof/>
              </w:rPr>
            </w:pPr>
          </w:p>
          <w:p w14:paraId="082F9279" w14:textId="77777777" w:rsidR="00511A7E" w:rsidRDefault="00511A7E" w:rsidP="00511A7E">
            <w:pPr>
              <w:pStyle w:val="Ttulo3"/>
              <w:jc w:val="center"/>
              <w:rPr>
                <w:noProof/>
              </w:rPr>
            </w:pPr>
          </w:p>
          <w:p w14:paraId="04546884" w14:textId="77777777" w:rsidR="00511A7E" w:rsidRDefault="00511A7E" w:rsidP="00511A7E">
            <w:pPr>
              <w:pStyle w:val="Ttulo3"/>
              <w:jc w:val="center"/>
              <w:rPr>
                <w:noProof/>
              </w:rPr>
            </w:pPr>
          </w:p>
          <w:p w14:paraId="16FA677B" w14:textId="77777777" w:rsidR="00511A7E" w:rsidRDefault="00511A7E" w:rsidP="00511A7E">
            <w:pPr>
              <w:pStyle w:val="Ttulo3"/>
              <w:jc w:val="center"/>
              <w:rPr>
                <w:noProof/>
              </w:rPr>
            </w:pPr>
          </w:p>
          <w:p w14:paraId="58199849" w14:textId="77777777" w:rsidR="00511A7E" w:rsidRDefault="00511A7E" w:rsidP="00511A7E">
            <w:pPr>
              <w:pStyle w:val="Ttulo3"/>
              <w:jc w:val="center"/>
              <w:rPr>
                <w:noProof/>
              </w:rPr>
            </w:pPr>
          </w:p>
          <w:p w14:paraId="77CB69E5" w14:textId="77777777" w:rsidR="00511A7E" w:rsidRDefault="00511A7E" w:rsidP="00511A7E">
            <w:pPr>
              <w:pStyle w:val="Ttulo3"/>
              <w:jc w:val="center"/>
              <w:rPr>
                <w:noProof/>
              </w:rPr>
            </w:pPr>
          </w:p>
          <w:p w14:paraId="55EECFB6" w14:textId="68F41B62" w:rsidR="00511A7E" w:rsidRDefault="00511A7E" w:rsidP="00511A7E">
            <w:pPr>
              <w:pStyle w:val="Ttulo3"/>
              <w:jc w:val="center"/>
              <w:rPr>
                <w:noProof/>
              </w:rPr>
            </w:pPr>
            <w:r w:rsidRPr="00511A7E">
              <w:rPr>
                <w:noProof/>
              </w:rPr>
              <w:t>La Diferencia Entre git y</w:t>
            </w:r>
            <w:r>
              <w:rPr>
                <w:noProof/>
              </w:rPr>
              <w:t xml:space="preserve"> </w:t>
            </w:r>
            <w:r w:rsidRPr="00511A7E">
              <w:rPr>
                <w:noProof/>
              </w:rPr>
              <w:t>GitHub</w:t>
            </w:r>
          </w:p>
          <w:p w14:paraId="45A36384" w14:textId="77777777" w:rsidR="00511A7E" w:rsidRPr="0000352C" w:rsidRDefault="00511A7E" w:rsidP="001B2A1B">
            <w:pPr>
              <w:pStyle w:val="Ttulo5"/>
              <w:rPr>
                <w:noProof/>
              </w:rPr>
            </w:pPr>
          </w:p>
        </w:tc>
        <w:tc>
          <w:tcPr>
            <w:tcW w:w="5146" w:type="dxa"/>
            <w:tcBorders>
              <w:bottom w:val="single" w:sz="18" w:space="0" w:color="00C1C7" w:themeColor="accent2"/>
            </w:tcBorders>
            <w:shd w:val="clear" w:color="auto" w:fill="ECFBFB" w:themeFill="accent4"/>
          </w:tcPr>
          <w:p w14:paraId="282D9619" w14:textId="51AA7A97" w:rsidR="00511A7E" w:rsidRDefault="00511A7E" w:rsidP="001B2A1B">
            <w:pPr>
              <w:ind w:right="-5190"/>
            </w:pPr>
            <w:r>
              <w:t>GitHub, e</w:t>
            </w:r>
            <w:r w:rsidRPr="00511A7E">
              <w:t>s una plataforma que puede mantener repositorios de código en almacenamiento</w:t>
            </w:r>
            <w:r>
              <w:t xml:space="preserve"> </w:t>
            </w:r>
            <w:r w:rsidRPr="00511A7E">
              <w:t>basado en la nube para que varios desarrolladores puedan trabajar en un solo proyecto y ver las ediciones de cada uno en tiempo real</w:t>
            </w:r>
            <w:r>
              <w:t>.</w:t>
            </w:r>
          </w:p>
          <w:p w14:paraId="77E3FA12" w14:textId="77777777" w:rsidR="00511A7E" w:rsidRDefault="00511A7E" w:rsidP="001B2A1B"/>
          <w:p w14:paraId="7FFD7F31" w14:textId="77777777" w:rsidR="00511A7E" w:rsidRDefault="00511A7E" w:rsidP="001B2A1B">
            <w:r w:rsidRPr="00511A7E">
              <w:t>Además, también incluye funciones de organización y gestión de proyectos. Puede asignar tareas a individuos o grupos, establecer permisos y roles para los colaboradores y usar la moderación de comentarios para mantener a todos en la tarea</w:t>
            </w:r>
          </w:p>
          <w:p w14:paraId="3B058857" w14:textId="77777777" w:rsidR="00511A7E" w:rsidRDefault="00511A7E" w:rsidP="001B2A1B"/>
          <w:p w14:paraId="5E4C5017" w14:textId="77777777" w:rsidR="00511A7E" w:rsidRDefault="00511A7E" w:rsidP="001B2A1B"/>
          <w:p w14:paraId="30A95E12" w14:textId="77777777" w:rsidR="00511A7E" w:rsidRDefault="00511A7E" w:rsidP="001B2A1B">
            <w:r>
              <w:t>Acciones principales:</w:t>
            </w:r>
          </w:p>
          <w:p w14:paraId="6C8A989A" w14:textId="77777777" w:rsidR="00511A7E" w:rsidRDefault="00511A7E" w:rsidP="001B2A1B"/>
          <w:p w14:paraId="1C0D3167" w14:textId="77777777" w:rsidR="00511A7E" w:rsidRPr="00511A7E" w:rsidRDefault="00511A7E" w:rsidP="00511A7E">
            <w:pPr>
              <w:pStyle w:val="Prrafodelista"/>
              <w:numPr>
                <w:ilvl w:val="0"/>
                <w:numId w:val="4"/>
              </w:numPr>
              <w:rPr>
                <w:lang w:val="es-GT"/>
              </w:rPr>
            </w:pPr>
            <w:r w:rsidRPr="00511A7E">
              <w:rPr>
                <w:b/>
                <w:bCs/>
                <w:lang w:val="es-GT"/>
              </w:rPr>
              <w:t>Bifurcación</w:t>
            </w:r>
            <w:r w:rsidRPr="00511A7E">
              <w:rPr>
                <w:lang w:val="es-GT"/>
              </w:rPr>
              <w:t>: El proceso de copiar el código de otra persona del repositorio para modificarlo.</w:t>
            </w:r>
          </w:p>
          <w:p w14:paraId="412CEDCC" w14:textId="440478D9" w:rsidR="00511A7E" w:rsidRPr="00511A7E" w:rsidRDefault="00511A7E" w:rsidP="00511A7E">
            <w:pPr>
              <w:pStyle w:val="Prrafodelista"/>
              <w:numPr>
                <w:ilvl w:val="0"/>
                <w:numId w:val="4"/>
              </w:numPr>
              <w:rPr>
                <w:lang w:val="es-GT"/>
              </w:rPr>
            </w:pPr>
            <w:proofErr w:type="spellStart"/>
            <w:r w:rsidRPr="00511A7E">
              <w:rPr>
                <w:b/>
                <w:bCs/>
                <w:lang w:val="es-GT"/>
              </w:rPr>
              <w:t>Pull</w:t>
            </w:r>
            <w:proofErr w:type="spellEnd"/>
            <w:r w:rsidRPr="00511A7E">
              <w:rPr>
                <w:lang w:val="es-GT"/>
              </w:rPr>
              <w:t xml:space="preserve">: Cuando haya terminado de hacer cambios en el código de otra persona, puede compartirlos con el propietario original a través de una </w:t>
            </w:r>
            <w:r>
              <w:rPr>
                <w:lang w:val="es-GT"/>
              </w:rPr>
              <w:t>“</w:t>
            </w:r>
            <w:r w:rsidRPr="00511A7E">
              <w:rPr>
                <w:lang w:val="es-GT"/>
              </w:rPr>
              <w:t xml:space="preserve">solicitud </w:t>
            </w:r>
            <w:proofErr w:type="spellStart"/>
            <w:r w:rsidRPr="00511A7E">
              <w:rPr>
                <w:lang w:val="es-GT"/>
              </w:rPr>
              <w:t>pull</w:t>
            </w:r>
            <w:proofErr w:type="spellEnd"/>
            <w:r>
              <w:rPr>
                <w:lang w:val="es-GT"/>
              </w:rPr>
              <w:t>”</w:t>
            </w:r>
            <w:r w:rsidRPr="00511A7E">
              <w:rPr>
                <w:lang w:val="es-GT"/>
              </w:rPr>
              <w:t>.</w:t>
            </w:r>
          </w:p>
          <w:p w14:paraId="73AB797B" w14:textId="77777777" w:rsidR="00511A7E" w:rsidRPr="00511A7E" w:rsidRDefault="00511A7E" w:rsidP="00511A7E">
            <w:pPr>
              <w:pStyle w:val="Prrafodelista"/>
              <w:numPr>
                <w:ilvl w:val="0"/>
                <w:numId w:val="4"/>
              </w:numPr>
              <w:rPr>
                <w:lang w:val="es-GT"/>
              </w:rPr>
            </w:pPr>
            <w:r w:rsidRPr="00511A7E">
              <w:rPr>
                <w:b/>
                <w:bCs/>
                <w:lang w:val="es-GT"/>
              </w:rPr>
              <w:t>Fusión</w:t>
            </w:r>
            <w:r w:rsidRPr="00511A7E">
              <w:rPr>
                <w:lang w:val="es-GT"/>
              </w:rPr>
              <w:t>: Los propietarios pueden añadir nuevos cambios a sus proyectos a través de una fusión, y dar crédito a los contribuyentes que los han sugerido.</w:t>
            </w:r>
          </w:p>
          <w:p w14:paraId="146063BD" w14:textId="77777777" w:rsidR="00511A7E" w:rsidRPr="00511A7E" w:rsidRDefault="00511A7E" w:rsidP="001B2A1B">
            <w:pPr>
              <w:pStyle w:val="Texto"/>
              <w:rPr>
                <w:noProof/>
                <w:lang w:val="es-GT"/>
              </w:rPr>
            </w:pPr>
          </w:p>
        </w:tc>
        <w:tc>
          <w:tcPr>
            <w:tcW w:w="430" w:type="dxa"/>
            <w:gridSpan w:val="2"/>
            <w:shd w:val="clear" w:color="auto" w:fill="ECFBFB" w:themeFill="accent4"/>
          </w:tcPr>
          <w:p w14:paraId="50DF0D78" w14:textId="77777777" w:rsidR="00511A7E" w:rsidRPr="0000352C" w:rsidRDefault="00511A7E" w:rsidP="001B2A1B">
            <w:pPr>
              <w:rPr>
                <w:noProof/>
              </w:rPr>
            </w:pPr>
          </w:p>
        </w:tc>
      </w:tr>
      <w:tr w:rsidR="00511A7E" w:rsidRPr="0000352C" w14:paraId="64320B03" w14:textId="77777777" w:rsidTr="00511A7E">
        <w:tblPrEx>
          <w:shd w:val="clear" w:color="auto" w:fill="ECFBFB" w:themeFill="accent4"/>
          <w:tblCellMar>
            <w:left w:w="108" w:type="dxa"/>
            <w:right w:w="108" w:type="dxa"/>
          </w:tblCellMar>
        </w:tblPrEx>
        <w:trPr>
          <w:trHeight w:val="3459"/>
        </w:trPr>
        <w:tc>
          <w:tcPr>
            <w:tcW w:w="425" w:type="dxa"/>
            <w:shd w:val="clear" w:color="auto" w:fill="ECFBFB" w:themeFill="accent4"/>
          </w:tcPr>
          <w:p w14:paraId="69DF5084" w14:textId="77777777" w:rsidR="00511A7E" w:rsidRPr="0000352C" w:rsidRDefault="00511A7E" w:rsidP="001B2A1B">
            <w:pPr>
              <w:rPr>
                <w:noProof/>
              </w:rPr>
            </w:pPr>
          </w:p>
        </w:tc>
        <w:tc>
          <w:tcPr>
            <w:tcW w:w="10105" w:type="dxa"/>
            <w:gridSpan w:val="3"/>
            <w:tcBorders>
              <w:top w:val="single" w:sz="18" w:space="0" w:color="00C1C7" w:themeColor="accent2"/>
            </w:tcBorders>
            <w:shd w:val="clear" w:color="auto" w:fill="ECFBFB" w:themeFill="accent4"/>
            <w:vAlign w:val="center"/>
          </w:tcPr>
          <w:p w14:paraId="3720D17D" w14:textId="0217970F" w:rsidR="00511A7E" w:rsidRPr="0000352C" w:rsidRDefault="00511A7E" w:rsidP="001B2A1B">
            <w:pPr>
              <w:pStyle w:val="Ttulo3"/>
              <w:rPr>
                <w:rStyle w:val="nfasis"/>
                <w:noProof/>
              </w:rPr>
            </w:pPr>
            <w:r>
              <w:rPr>
                <w:rStyle w:val="nfasis"/>
                <w:noProof/>
              </w:rPr>
              <w:t>Diferencias</w:t>
            </w:r>
          </w:p>
          <w:p w14:paraId="011173B8" w14:textId="77777777" w:rsidR="00511A7E" w:rsidRPr="0000352C" w:rsidRDefault="00511A7E" w:rsidP="001B2A1B">
            <w:pPr>
              <w:pStyle w:val="Texto"/>
              <w:rPr>
                <w:noProof/>
              </w:rPr>
            </w:pPr>
          </w:p>
          <w:p w14:paraId="33FDB4F3" w14:textId="52649314" w:rsidR="00511A7E" w:rsidRDefault="00511A7E" w:rsidP="00511A7E">
            <w:pPr>
              <w:pStyle w:val="Texto"/>
              <w:rPr>
                <w:noProof/>
              </w:rPr>
            </w:pPr>
            <w:r w:rsidRPr="00511A7E">
              <w:rPr>
                <w:b/>
                <w:bCs/>
                <w:noProof/>
              </w:rPr>
              <w:t>git</w:t>
            </w:r>
            <w:r>
              <w:rPr>
                <w:noProof/>
              </w:rPr>
              <w:t xml:space="preserve"> es un software de VCS local que permite a los desarrolladores guardar instantáneas de sus proyectos a lo largo del tiempo. Generalmente es mejor para uso individual.</w:t>
            </w:r>
          </w:p>
          <w:p w14:paraId="1590FC04" w14:textId="30CA0D14" w:rsidR="00511A7E" w:rsidRPr="00511A7E" w:rsidRDefault="00511A7E" w:rsidP="00511A7E">
            <w:pPr>
              <w:pStyle w:val="Texto"/>
              <w:rPr>
                <w:noProof/>
                <w:lang w:val="es-GT"/>
              </w:rPr>
            </w:pPr>
            <w:r w:rsidRPr="00511A7E">
              <w:rPr>
                <w:b/>
                <w:bCs/>
                <w:noProof/>
              </w:rPr>
              <w:t>GitHub</w:t>
            </w:r>
            <w:r>
              <w:rPr>
                <w:noProof/>
              </w:rPr>
              <w:t xml:space="preserve"> es una plataforma basada en la web que incorpora las características de control de versiones de </w:t>
            </w:r>
            <w:r w:rsidRPr="00511A7E">
              <w:rPr>
                <w:noProof/>
                <w:u w:val="single"/>
              </w:rPr>
              <w:t>git</w:t>
            </w:r>
            <w:r>
              <w:rPr>
                <w:noProof/>
              </w:rPr>
              <w:t xml:space="preserve"> para que puedan ser utilizadas de forma colaborativa. También incluye características de gestión de proyectos y equipos, así como oportunidades para la creación de redes y la codificación social.</w:t>
            </w:r>
          </w:p>
        </w:tc>
        <w:tc>
          <w:tcPr>
            <w:tcW w:w="430" w:type="dxa"/>
            <w:gridSpan w:val="2"/>
            <w:shd w:val="clear" w:color="auto" w:fill="ECFBFB" w:themeFill="accent4"/>
          </w:tcPr>
          <w:p w14:paraId="7620D255" w14:textId="77777777" w:rsidR="00511A7E" w:rsidRPr="0000352C" w:rsidRDefault="00511A7E" w:rsidP="001B2A1B">
            <w:pPr>
              <w:rPr>
                <w:noProof/>
              </w:rPr>
            </w:pPr>
          </w:p>
        </w:tc>
      </w:tr>
    </w:tbl>
    <w:p w14:paraId="6EDD6B8C" w14:textId="77777777" w:rsidR="00511A7E" w:rsidRPr="0000352C" w:rsidRDefault="00511A7E" w:rsidP="00511A7E">
      <w:pPr>
        <w:rPr>
          <w:noProof/>
        </w:rPr>
      </w:pPr>
    </w:p>
    <w:p w14:paraId="35D7CCE0" w14:textId="537EF9AB" w:rsidR="00FB65B8" w:rsidRDefault="00FB65B8" w:rsidP="00A24793">
      <w:pPr>
        <w:rPr>
          <w:noProof/>
        </w:rPr>
      </w:pPr>
    </w:p>
    <w:p w14:paraId="493CEAB0" w14:textId="41044C69" w:rsidR="006B3B5B" w:rsidRDefault="006B3B5B" w:rsidP="00A24793">
      <w:pPr>
        <w:rPr>
          <w:noProof/>
        </w:rPr>
      </w:pPr>
    </w:p>
    <w:p w14:paraId="57D372A8" w14:textId="77777777" w:rsidR="006B3B5B" w:rsidRPr="0000352C" w:rsidRDefault="006B3B5B" w:rsidP="00A24793">
      <w:pPr>
        <w:rPr>
          <w:noProof/>
        </w:rPr>
      </w:pPr>
    </w:p>
    <w:tbl>
      <w:tblPr>
        <w:tblW w:w="10688" w:type="dxa"/>
        <w:shd w:val="clear" w:color="auto" w:fill="ECFBFB" w:themeFill="accent4"/>
        <w:tblLayout w:type="fixed"/>
        <w:tblLook w:val="0600" w:firstRow="0" w:lastRow="0" w:firstColumn="0" w:lastColumn="0" w:noHBand="1" w:noVBand="1"/>
      </w:tblPr>
      <w:tblGrid>
        <w:gridCol w:w="426"/>
        <w:gridCol w:w="567"/>
        <w:gridCol w:w="4394"/>
        <w:gridCol w:w="4280"/>
        <w:gridCol w:w="596"/>
        <w:gridCol w:w="396"/>
        <w:gridCol w:w="29"/>
      </w:tblGrid>
      <w:tr w:rsidR="00A24793" w:rsidRPr="0000352C" w14:paraId="0D3E547D" w14:textId="77777777" w:rsidTr="00511A7E">
        <w:trPr>
          <w:trHeight w:val="547"/>
        </w:trPr>
        <w:tc>
          <w:tcPr>
            <w:tcW w:w="426" w:type="dxa"/>
            <w:shd w:val="clear" w:color="auto" w:fill="ECFBFB" w:themeFill="accent4"/>
          </w:tcPr>
          <w:p w14:paraId="32DB7143" w14:textId="77777777" w:rsidR="00A24793" w:rsidRPr="0000352C" w:rsidRDefault="00A24793" w:rsidP="00A31A5B">
            <w:pPr>
              <w:pageBreakBefore/>
              <w:rPr>
                <w:noProof/>
              </w:rPr>
            </w:pPr>
          </w:p>
        </w:tc>
        <w:tc>
          <w:tcPr>
            <w:tcW w:w="4961" w:type="dxa"/>
            <w:gridSpan w:val="2"/>
            <w:shd w:val="clear" w:color="auto" w:fill="ECFBFB" w:themeFill="accent4"/>
          </w:tcPr>
          <w:p w14:paraId="2794E08C" w14:textId="77777777" w:rsidR="00A24793" w:rsidRPr="0000352C" w:rsidRDefault="00A24793" w:rsidP="00A24793">
            <w:pPr>
              <w:rPr>
                <w:noProof/>
              </w:rPr>
            </w:pPr>
          </w:p>
        </w:tc>
        <w:tc>
          <w:tcPr>
            <w:tcW w:w="4876" w:type="dxa"/>
            <w:gridSpan w:val="2"/>
            <w:shd w:val="clear" w:color="auto" w:fill="ECFBFB" w:themeFill="accent4"/>
          </w:tcPr>
          <w:p w14:paraId="15772019" w14:textId="77777777" w:rsidR="00A24793" w:rsidRPr="0000352C" w:rsidRDefault="00A24793" w:rsidP="00A24793">
            <w:pPr>
              <w:rPr>
                <w:noProof/>
              </w:rPr>
            </w:pPr>
          </w:p>
        </w:tc>
        <w:tc>
          <w:tcPr>
            <w:tcW w:w="425" w:type="dxa"/>
            <w:gridSpan w:val="2"/>
            <w:shd w:val="clear" w:color="auto" w:fill="ECFBFB" w:themeFill="accent4"/>
          </w:tcPr>
          <w:p w14:paraId="16170C44" w14:textId="77777777" w:rsidR="00A24793" w:rsidRPr="0000352C" w:rsidRDefault="00A24793" w:rsidP="00A24793">
            <w:pPr>
              <w:rPr>
                <w:noProof/>
              </w:rPr>
            </w:pPr>
          </w:p>
        </w:tc>
      </w:tr>
      <w:tr w:rsidR="0031055C" w:rsidRPr="0000352C" w14:paraId="768D70F1" w14:textId="77777777" w:rsidTr="00511A7E">
        <w:tblPrEx>
          <w:shd w:val="clear" w:color="auto" w:fill="00C1C7" w:themeFill="accent2"/>
        </w:tblPrEx>
        <w:trPr>
          <w:gridAfter w:val="1"/>
          <w:wAfter w:w="29" w:type="dxa"/>
          <w:trHeight w:val="3821"/>
        </w:trPr>
        <w:tc>
          <w:tcPr>
            <w:tcW w:w="993" w:type="dxa"/>
            <w:gridSpan w:val="2"/>
            <w:vMerge w:val="restart"/>
            <w:shd w:val="clear" w:color="auto" w:fill="00C1C7" w:themeFill="accent2"/>
          </w:tcPr>
          <w:p w14:paraId="5F87CC35" w14:textId="77777777" w:rsidR="0031055C" w:rsidRPr="0000352C" w:rsidRDefault="0031055C" w:rsidP="0031055C">
            <w:pPr>
              <w:pStyle w:val="Delimitadorgrfico"/>
              <w:rPr>
                <w:noProof/>
              </w:rPr>
            </w:pPr>
          </w:p>
        </w:tc>
        <w:tc>
          <w:tcPr>
            <w:tcW w:w="8674" w:type="dxa"/>
            <w:gridSpan w:val="2"/>
            <w:tcBorders>
              <w:bottom w:val="single" w:sz="36" w:space="0" w:color="123869" w:themeColor="accent1"/>
            </w:tcBorders>
            <w:shd w:val="clear" w:color="auto" w:fill="00C1C7" w:themeFill="accent2"/>
          </w:tcPr>
          <w:p w14:paraId="77B2068F" w14:textId="77777777" w:rsidR="0031055C" w:rsidRPr="0000352C" w:rsidRDefault="0031055C" w:rsidP="0031055C">
            <w:pPr>
              <w:rPr>
                <w:noProof/>
              </w:rPr>
            </w:pPr>
          </w:p>
        </w:tc>
        <w:tc>
          <w:tcPr>
            <w:tcW w:w="992" w:type="dxa"/>
            <w:gridSpan w:val="2"/>
            <w:vMerge w:val="restart"/>
            <w:shd w:val="clear" w:color="auto" w:fill="00C1C7" w:themeFill="accent2"/>
          </w:tcPr>
          <w:p w14:paraId="03B29F14" w14:textId="77777777" w:rsidR="0031055C" w:rsidRPr="0000352C" w:rsidRDefault="0031055C" w:rsidP="00D6375E">
            <w:pPr>
              <w:rPr>
                <w:noProof/>
              </w:rPr>
            </w:pPr>
          </w:p>
        </w:tc>
      </w:tr>
      <w:tr w:rsidR="0031055C" w:rsidRPr="0000352C" w14:paraId="6F47DCFA" w14:textId="77777777" w:rsidTr="00511A7E">
        <w:tblPrEx>
          <w:shd w:val="clear" w:color="auto" w:fill="00C1C7" w:themeFill="accent2"/>
        </w:tblPrEx>
        <w:trPr>
          <w:gridAfter w:val="1"/>
          <w:wAfter w:w="29" w:type="dxa"/>
          <w:trHeight w:val="5966"/>
        </w:trPr>
        <w:tc>
          <w:tcPr>
            <w:tcW w:w="993" w:type="dxa"/>
            <w:gridSpan w:val="2"/>
            <w:vMerge/>
            <w:shd w:val="clear" w:color="auto" w:fill="00C1C7" w:themeFill="accent2"/>
          </w:tcPr>
          <w:p w14:paraId="2B32D3F9" w14:textId="77777777" w:rsidR="0031055C" w:rsidRPr="0000352C" w:rsidRDefault="0031055C" w:rsidP="00D6375E">
            <w:pPr>
              <w:rPr>
                <w:noProof/>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57FACC33" w14:textId="1D3414CA" w:rsidR="0031055C" w:rsidRPr="0000352C" w:rsidRDefault="006B3B5B" w:rsidP="00A24793">
            <w:pPr>
              <w:pStyle w:val="Cita"/>
              <w:rPr>
                <w:noProof/>
              </w:rPr>
            </w:pPr>
            <w:r>
              <w:rPr>
                <w:noProof/>
              </w:rPr>
              <w:t>Tutorial GIT</w:t>
            </w:r>
          </w:p>
        </w:tc>
        <w:tc>
          <w:tcPr>
            <w:tcW w:w="992" w:type="dxa"/>
            <w:gridSpan w:val="2"/>
            <w:vMerge/>
            <w:shd w:val="clear" w:color="auto" w:fill="00C1C7" w:themeFill="accent2"/>
          </w:tcPr>
          <w:p w14:paraId="4B78AB13" w14:textId="77777777" w:rsidR="0031055C" w:rsidRPr="0000352C" w:rsidRDefault="0031055C" w:rsidP="00D6375E">
            <w:pPr>
              <w:rPr>
                <w:noProof/>
              </w:rPr>
            </w:pPr>
          </w:p>
        </w:tc>
      </w:tr>
      <w:tr w:rsidR="0031055C" w:rsidRPr="0000352C" w14:paraId="28582E2B" w14:textId="77777777" w:rsidTr="00511A7E">
        <w:tblPrEx>
          <w:shd w:val="clear" w:color="auto" w:fill="00C1C7" w:themeFill="accent2"/>
        </w:tblPrEx>
        <w:trPr>
          <w:gridAfter w:val="1"/>
          <w:wAfter w:w="29" w:type="dxa"/>
          <w:trHeight w:val="4309"/>
        </w:trPr>
        <w:tc>
          <w:tcPr>
            <w:tcW w:w="993" w:type="dxa"/>
            <w:gridSpan w:val="2"/>
            <w:vMerge/>
            <w:shd w:val="clear" w:color="auto" w:fill="00C1C7" w:themeFill="accent2"/>
          </w:tcPr>
          <w:p w14:paraId="32F5644C" w14:textId="77777777" w:rsidR="0031055C" w:rsidRPr="0000352C" w:rsidRDefault="0031055C" w:rsidP="00D6375E">
            <w:pPr>
              <w:rPr>
                <w:noProof/>
              </w:rPr>
            </w:pPr>
          </w:p>
        </w:tc>
        <w:tc>
          <w:tcPr>
            <w:tcW w:w="8674" w:type="dxa"/>
            <w:gridSpan w:val="2"/>
            <w:tcBorders>
              <w:top w:val="single" w:sz="36" w:space="0" w:color="123869" w:themeColor="accent1"/>
            </w:tcBorders>
            <w:shd w:val="clear" w:color="auto" w:fill="00C1C7" w:themeFill="accent2"/>
          </w:tcPr>
          <w:p w14:paraId="0B158CA8" w14:textId="77777777" w:rsidR="0031055C" w:rsidRPr="0000352C" w:rsidRDefault="0031055C" w:rsidP="0031055C">
            <w:pPr>
              <w:rPr>
                <w:noProof/>
              </w:rPr>
            </w:pPr>
          </w:p>
        </w:tc>
        <w:tc>
          <w:tcPr>
            <w:tcW w:w="992" w:type="dxa"/>
            <w:gridSpan w:val="2"/>
            <w:vMerge/>
            <w:shd w:val="clear" w:color="auto" w:fill="00C1C7" w:themeFill="accent2"/>
          </w:tcPr>
          <w:p w14:paraId="54C1C2BA" w14:textId="77777777" w:rsidR="0031055C" w:rsidRPr="0000352C" w:rsidRDefault="0031055C" w:rsidP="00D6375E">
            <w:pPr>
              <w:rPr>
                <w:noProof/>
              </w:rPr>
            </w:pPr>
          </w:p>
        </w:tc>
      </w:tr>
    </w:tbl>
    <w:p w14:paraId="148BCE77" w14:textId="77777777" w:rsidR="006B3B5B" w:rsidRDefault="006B3B5B" w:rsidP="006B3B5B">
      <w:pPr>
        <w:pStyle w:val="Ttulo3"/>
        <w:textAlignment w:val="baseline"/>
        <w:rPr>
          <w:rFonts w:ascii="Segoe UI" w:hAnsi="Segoe UI" w:cs="Segoe UI"/>
          <w:color w:val="0C022F"/>
        </w:rPr>
      </w:pPr>
      <w:r>
        <w:rPr>
          <w:rFonts w:ascii="Segoe UI" w:hAnsi="Segoe UI" w:cs="Segoe UI"/>
          <w:color w:val="0C022F"/>
        </w:rPr>
        <w:lastRenderedPageBreak/>
        <w:t xml:space="preserve">Paso 1: Instalar </w:t>
      </w:r>
      <w:proofErr w:type="spellStart"/>
      <w:r>
        <w:rPr>
          <w:rFonts w:ascii="Segoe UI" w:hAnsi="Segoe UI" w:cs="Segoe UI"/>
          <w:color w:val="0C022F"/>
        </w:rPr>
        <w:t>git</w:t>
      </w:r>
      <w:proofErr w:type="spellEnd"/>
      <w:r>
        <w:rPr>
          <w:rFonts w:ascii="Segoe UI" w:hAnsi="Segoe UI" w:cs="Segoe UI"/>
          <w:color w:val="0C022F"/>
        </w:rPr>
        <w:t xml:space="preserve"> y Añadir un Repositorio</w:t>
      </w:r>
    </w:p>
    <w:p w14:paraId="13D26342" w14:textId="77777777" w:rsidR="006B3B5B" w:rsidRDefault="006B3B5B">
      <w:pPr>
        <w:rPr>
          <w:noProof/>
        </w:rPr>
      </w:pPr>
    </w:p>
    <w:p w14:paraId="0F2BB0FC" w14:textId="77777777" w:rsidR="006B3B5B" w:rsidRDefault="006B3B5B">
      <w:pPr>
        <w:rPr>
          <w:noProof/>
        </w:rPr>
      </w:pPr>
    </w:p>
    <w:p w14:paraId="59EFDDDE" w14:textId="09BA0EAF" w:rsidR="00A81248" w:rsidRDefault="00C66528">
      <w:pPr>
        <w:rPr>
          <w:noProof/>
        </w:rPr>
      </w:pPr>
      <w:r w:rsidRPr="0000352C">
        <w:rPr>
          <w:noProof/>
          <w:lang w:bidi="es-ES"/>
        </w:rPr>
        <mc:AlternateContent>
          <mc:Choice Requires="wps">
            <w:drawing>
              <wp:anchor distT="0" distB="0" distL="114300" distR="114300" simplePos="0" relativeHeight="251661312" behindDoc="1" locked="0" layoutInCell="1" allowOverlap="1" wp14:anchorId="0018B290" wp14:editId="4E86ED4B">
                <wp:simplePos x="0" y="0"/>
                <wp:positionH relativeFrom="column">
                  <wp:posOffset>-430964</wp:posOffset>
                </wp:positionH>
                <wp:positionV relativeFrom="paragraph">
                  <wp:posOffset>-9522460</wp:posOffset>
                </wp:positionV>
                <wp:extent cx="7771130" cy="9572295"/>
                <wp:effectExtent l="0" t="0" r="1270" b="0"/>
                <wp:wrapNone/>
                <wp:docPr id="23"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51B730BF" id="Forma"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6B3B5B">
        <w:rPr>
          <w:noProof/>
        </w:rPr>
        <w:t>Descargar git</w:t>
      </w:r>
    </w:p>
    <w:p w14:paraId="41D20A3E" w14:textId="31DFCEFB" w:rsidR="006B3B5B" w:rsidRDefault="006B3B5B">
      <w:pPr>
        <w:rPr>
          <w:noProof/>
        </w:rPr>
      </w:pPr>
    </w:p>
    <w:p w14:paraId="7873CABB" w14:textId="7E4CC415" w:rsidR="006B3B5B" w:rsidRDefault="006B3B5B">
      <w:pPr>
        <w:rPr>
          <w:noProof/>
        </w:rPr>
      </w:pPr>
      <w:r>
        <w:rPr>
          <w:noProof/>
        </w:rPr>
        <w:t>Ejecutar el instalador</w:t>
      </w:r>
    </w:p>
    <w:p w14:paraId="620B4D77" w14:textId="66A7C78A" w:rsidR="006B3B5B" w:rsidRDefault="006B3B5B">
      <w:pPr>
        <w:rPr>
          <w:noProof/>
        </w:rPr>
      </w:pPr>
    </w:p>
    <w:p w14:paraId="4D9ED5E5" w14:textId="61808715" w:rsidR="006B3B5B" w:rsidRDefault="006B3B5B">
      <w:pPr>
        <w:rPr>
          <w:noProof/>
        </w:rPr>
      </w:pPr>
    </w:p>
    <w:p w14:paraId="1ACB291E" w14:textId="7EF51A5E" w:rsidR="006B3B5B" w:rsidRDefault="006B3B5B">
      <w:pPr>
        <w:rPr>
          <w:noProof/>
        </w:rPr>
      </w:pPr>
    </w:p>
    <w:p w14:paraId="1C018A60" w14:textId="3F5A517A" w:rsidR="006B3B5B" w:rsidRDefault="006B3B5B">
      <w:pPr>
        <w:rPr>
          <w:noProof/>
        </w:rPr>
      </w:pPr>
      <w:r>
        <w:rPr>
          <w:noProof/>
        </w:rPr>
        <w:t>Glosario</w:t>
      </w:r>
    </w:p>
    <w:p w14:paraId="06F493CF" w14:textId="6FD7218C" w:rsidR="006B3B5B" w:rsidRDefault="006B3B5B">
      <w:pPr>
        <w:rPr>
          <w:noProof/>
        </w:rPr>
      </w:pPr>
    </w:p>
    <w:p w14:paraId="089AD3CC" w14:textId="77777777" w:rsidR="006B3B5B" w:rsidRPr="006B3B5B" w:rsidRDefault="006B3B5B" w:rsidP="006B3B5B">
      <w:pPr>
        <w:pStyle w:val="Prrafodelista"/>
        <w:numPr>
          <w:ilvl w:val="0"/>
          <w:numId w:val="5"/>
        </w:numPr>
        <w:rPr>
          <w:noProof/>
          <w:lang w:val="es-GT"/>
        </w:rPr>
      </w:pPr>
      <w:r w:rsidRPr="006B3B5B">
        <w:rPr>
          <w:noProof/>
          <w:lang w:val="es-GT"/>
        </w:rPr>
        <w:t>Repositorio: La ubicación del archivo donde se almacena su proyecto.</w:t>
      </w:r>
    </w:p>
    <w:p w14:paraId="36BBDD9A" w14:textId="77777777" w:rsidR="006B3B5B" w:rsidRPr="006B3B5B" w:rsidRDefault="006B3B5B" w:rsidP="006B3B5B">
      <w:pPr>
        <w:pStyle w:val="Prrafodelista"/>
        <w:numPr>
          <w:ilvl w:val="0"/>
          <w:numId w:val="5"/>
        </w:numPr>
        <w:rPr>
          <w:noProof/>
          <w:lang w:val="es-GT"/>
        </w:rPr>
      </w:pPr>
      <w:r w:rsidRPr="006B3B5B">
        <w:rPr>
          <w:noProof/>
          <w:lang w:val="es-GT"/>
        </w:rPr>
        <w:t>Comprometerse: El comando utilizado para guardar los nuevos cambios en su proyecto en el repositorio.</w:t>
      </w:r>
    </w:p>
    <w:p w14:paraId="60312207" w14:textId="77777777" w:rsidR="006B3B5B" w:rsidRPr="006B3B5B" w:rsidRDefault="006B3B5B" w:rsidP="006B3B5B">
      <w:pPr>
        <w:pStyle w:val="Prrafodelista"/>
        <w:numPr>
          <w:ilvl w:val="0"/>
          <w:numId w:val="5"/>
        </w:numPr>
        <w:rPr>
          <w:noProof/>
          <w:lang w:val="es-GT"/>
        </w:rPr>
      </w:pPr>
      <w:r w:rsidRPr="006B3B5B">
        <w:rPr>
          <w:noProof/>
          <w:lang w:val="es-GT"/>
        </w:rPr>
        <w:t>Escenario: Antes de que puedas confirmar los cambios en Git, necesitas prepararlos -esto le da la oportunidad de preparar su código antes de añadirlo formalmente a su proyecto.</w:t>
      </w:r>
    </w:p>
    <w:p w14:paraId="2B2EDE4A" w14:textId="23624188" w:rsidR="006B3B5B" w:rsidRDefault="006B3B5B" w:rsidP="006B3B5B">
      <w:pPr>
        <w:pStyle w:val="Prrafodelista"/>
        <w:numPr>
          <w:ilvl w:val="0"/>
          <w:numId w:val="5"/>
        </w:numPr>
        <w:rPr>
          <w:noProof/>
          <w:lang w:val="es-GT"/>
        </w:rPr>
      </w:pPr>
      <w:r w:rsidRPr="006B3B5B">
        <w:rPr>
          <w:noProof/>
          <w:lang w:val="es-GT"/>
        </w:rPr>
        <w:t>Rama: La parte de su proyecto que está desarrollando activamente.</w:t>
      </w:r>
    </w:p>
    <w:p w14:paraId="0B78B51C" w14:textId="6ADE01A5" w:rsidR="006B3B5B" w:rsidRDefault="006B3B5B" w:rsidP="006B3B5B">
      <w:pPr>
        <w:rPr>
          <w:noProof/>
          <w:lang w:val="es-GT"/>
        </w:rPr>
      </w:pPr>
    </w:p>
    <w:p w14:paraId="61F1FCB1" w14:textId="1B7805EB" w:rsidR="006B3B5B" w:rsidRDefault="006B3B5B" w:rsidP="006B3B5B">
      <w:pPr>
        <w:rPr>
          <w:noProof/>
          <w:lang w:val="es-GT"/>
        </w:rPr>
      </w:pPr>
    </w:p>
    <w:p w14:paraId="02DDC693" w14:textId="77777777" w:rsidR="006B3B5B" w:rsidRDefault="006B3B5B" w:rsidP="006B3B5B">
      <w:pPr>
        <w:pStyle w:val="Ttulo3"/>
        <w:textAlignment w:val="baseline"/>
        <w:rPr>
          <w:rFonts w:ascii="Segoe UI" w:hAnsi="Segoe UI" w:cs="Segoe UI"/>
          <w:color w:val="0C022F"/>
        </w:rPr>
      </w:pPr>
      <w:r>
        <w:rPr>
          <w:rFonts w:ascii="Segoe UI" w:hAnsi="Segoe UI" w:cs="Segoe UI"/>
          <w:color w:val="0C022F"/>
        </w:rPr>
        <w:t>Paso 2: Crear una cuenta GitHub</w:t>
      </w:r>
    </w:p>
    <w:p w14:paraId="6687C643" w14:textId="06A63459" w:rsidR="006B3B5B" w:rsidRDefault="006B3B5B" w:rsidP="006B3B5B">
      <w:pPr>
        <w:rPr>
          <w:noProof/>
          <w:lang w:val="es-GT"/>
        </w:rPr>
      </w:pPr>
    </w:p>
    <w:p w14:paraId="3132E56B" w14:textId="3D859D2A" w:rsidR="006B3B5B" w:rsidRDefault="006B3B5B" w:rsidP="006B3B5B">
      <w:pPr>
        <w:rPr>
          <w:noProof/>
          <w:lang w:val="es-GT"/>
        </w:rPr>
      </w:pPr>
      <w:r>
        <w:rPr>
          <w:noProof/>
          <w:lang w:val="es-GT"/>
        </w:rPr>
        <w:t xml:space="preserve">Crear cuenta GitHub  </w:t>
      </w:r>
      <w:hyperlink r:id="rId12" w:history="1">
        <w:r w:rsidRPr="00236714">
          <w:rPr>
            <w:rStyle w:val="Hipervnculo"/>
            <w:noProof/>
            <w:lang w:val="es-GT"/>
          </w:rPr>
          <w:t>https://github.com/join</w:t>
        </w:r>
      </w:hyperlink>
    </w:p>
    <w:p w14:paraId="5F5E1DBA" w14:textId="0069F8AD" w:rsidR="006B3B5B" w:rsidRDefault="006B3B5B" w:rsidP="006B3B5B">
      <w:pPr>
        <w:rPr>
          <w:noProof/>
          <w:lang w:val="es-GT"/>
        </w:rPr>
      </w:pPr>
    </w:p>
    <w:p w14:paraId="7C75ACDC" w14:textId="4975649C" w:rsidR="006B3B5B" w:rsidRDefault="006B3B5B" w:rsidP="006B3B5B">
      <w:pPr>
        <w:rPr>
          <w:noProof/>
          <w:lang w:val="es-GT"/>
        </w:rPr>
      </w:pPr>
    </w:p>
    <w:p w14:paraId="37A18585" w14:textId="2277D998" w:rsidR="006B3B5B" w:rsidRPr="006B3B5B" w:rsidRDefault="006B3B5B" w:rsidP="006B3B5B">
      <w:pPr>
        <w:rPr>
          <w:noProof/>
          <w:lang w:val="es-GT"/>
        </w:rPr>
      </w:pPr>
      <w:r>
        <w:rPr>
          <w:noProof/>
        </w:rPr>
        <w:drawing>
          <wp:inline distT="0" distB="0" distL="0" distR="0" wp14:anchorId="6AE35ED4" wp14:editId="5B9A9CB2">
            <wp:extent cx="5105400" cy="262890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13"/>
                    <a:srcRect l="15341" t="19025" r="9223" b="11883"/>
                    <a:stretch/>
                  </pic:blipFill>
                  <pic:spPr bwMode="auto">
                    <a:xfrm>
                      <a:off x="0" y="0"/>
                      <a:ext cx="5105400" cy="2628900"/>
                    </a:xfrm>
                    <a:prstGeom prst="rect">
                      <a:avLst/>
                    </a:prstGeom>
                    <a:ln>
                      <a:noFill/>
                    </a:ln>
                    <a:extLst>
                      <a:ext uri="{53640926-AAD7-44D8-BBD7-CCE9431645EC}">
                        <a14:shadowObscured xmlns:a14="http://schemas.microsoft.com/office/drawing/2010/main"/>
                      </a:ext>
                    </a:extLst>
                  </pic:spPr>
                </pic:pic>
              </a:graphicData>
            </a:graphic>
          </wp:inline>
        </w:drawing>
      </w:r>
    </w:p>
    <w:sectPr w:rsidR="006B3B5B" w:rsidRPr="006B3B5B" w:rsidSect="00A31A5B">
      <w:footerReference w:type="even" r:id="rId14"/>
      <w:footerReference w:type="default" r:id="rId1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5013" w14:textId="77777777" w:rsidR="00D60D72" w:rsidRDefault="00D60D72" w:rsidP="001205A1">
      <w:r>
        <w:separator/>
      </w:r>
    </w:p>
  </w:endnote>
  <w:endnote w:type="continuationSeparator" w:id="0">
    <w:p w14:paraId="110B0D4A" w14:textId="77777777" w:rsidR="00D60D72" w:rsidRDefault="00D60D7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5067178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1DFE8B75"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240A771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7CAFAECC" w14:textId="77777777" w:rsidTr="00A84125">
      <w:tc>
        <w:tcPr>
          <w:tcW w:w="5329" w:type="dxa"/>
        </w:tcPr>
        <w:p w14:paraId="408745A2" w14:textId="77777777" w:rsidR="001205A1" w:rsidRPr="001205A1" w:rsidRDefault="00D60D72" w:rsidP="00C66528">
          <w:pPr>
            <w:pStyle w:val="Piedepgina"/>
          </w:pPr>
          <w:sdt>
            <w:sdtPr>
              <w:id w:val="-94713725"/>
              <w:placeholder>
                <w:docPart w:val="FB39016F76C24F7D87A32160697F7EE2"/>
              </w:placeholder>
              <w:temporary/>
              <w:showingPlcHdr/>
              <w15:appearance w15:val="hidden"/>
            </w:sdtPr>
            <w:sdtEndPr/>
            <w:sdtContent>
              <w:r w:rsidR="00C66528" w:rsidRPr="00FE6E9B">
                <w:rPr>
                  <w:lang w:bidi="es-ES"/>
                </w:rPr>
                <w:t>TÍTULO DEL INFORME</w:t>
              </w:r>
            </w:sdtContent>
          </w:sdt>
        </w:p>
      </w:tc>
      <w:tc>
        <w:tcPr>
          <w:tcW w:w="5329" w:type="dxa"/>
        </w:tcPr>
        <w:p w14:paraId="20872C00" w14:textId="77777777" w:rsidR="001205A1" w:rsidRPr="001205A1" w:rsidRDefault="001205A1" w:rsidP="00A31A5B">
          <w:pPr>
            <w:pStyle w:val="Piedepgina"/>
          </w:pPr>
        </w:p>
      </w:tc>
    </w:tr>
  </w:tbl>
  <w:p w14:paraId="7AD1CE27"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026B" w14:textId="77777777" w:rsidR="00D60D72" w:rsidRDefault="00D60D72" w:rsidP="001205A1">
      <w:r>
        <w:separator/>
      </w:r>
    </w:p>
  </w:footnote>
  <w:footnote w:type="continuationSeparator" w:id="0">
    <w:p w14:paraId="5FF4F24A" w14:textId="77777777" w:rsidR="00D60D72" w:rsidRDefault="00D60D7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9EF"/>
    <w:multiLevelType w:val="hybridMultilevel"/>
    <w:tmpl w:val="2592C2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C2A26D4"/>
    <w:multiLevelType w:val="hybridMultilevel"/>
    <w:tmpl w:val="A7A60E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19835F6"/>
    <w:multiLevelType w:val="hybridMultilevel"/>
    <w:tmpl w:val="D8FCF0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A7019DF"/>
    <w:multiLevelType w:val="hybridMultilevel"/>
    <w:tmpl w:val="8EACFB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A5D107D"/>
    <w:multiLevelType w:val="hybridMultilevel"/>
    <w:tmpl w:val="6E3432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2C"/>
    <w:rsid w:val="0000352C"/>
    <w:rsid w:val="000C4ED1"/>
    <w:rsid w:val="001205A1"/>
    <w:rsid w:val="002560A5"/>
    <w:rsid w:val="00276730"/>
    <w:rsid w:val="002877E8"/>
    <w:rsid w:val="002B0D15"/>
    <w:rsid w:val="002E7C4E"/>
    <w:rsid w:val="0031055C"/>
    <w:rsid w:val="00340D9A"/>
    <w:rsid w:val="00371EE1"/>
    <w:rsid w:val="00383B2C"/>
    <w:rsid w:val="003A798E"/>
    <w:rsid w:val="00425A99"/>
    <w:rsid w:val="00511A7E"/>
    <w:rsid w:val="005E6B25"/>
    <w:rsid w:val="005F4F46"/>
    <w:rsid w:val="006B3B5B"/>
    <w:rsid w:val="006C60E6"/>
    <w:rsid w:val="006C65EB"/>
    <w:rsid w:val="007B0740"/>
    <w:rsid w:val="007C1BAB"/>
    <w:rsid w:val="00A15CF7"/>
    <w:rsid w:val="00A24793"/>
    <w:rsid w:val="00A31A5B"/>
    <w:rsid w:val="00A81248"/>
    <w:rsid w:val="00A84125"/>
    <w:rsid w:val="00C66528"/>
    <w:rsid w:val="00C66BFC"/>
    <w:rsid w:val="00C673F6"/>
    <w:rsid w:val="00C915F0"/>
    <w:rsid w:val="00D60D72"/>
    <w:rsid w:val="00EC4AA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6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383B2C"/>
    <w:pPr>
      <w:ind w:left="720"/>
      <w:contextualSpacing/>
    </w:pPr>
  </w:style>
  <w:style w:type="character" w:styleId="Hipervnculo">
    <w:name w:val="Hyperlink"/>
    <w:basedOn w:val="Fuentedeprrafopredeter"/>
    <w:uiPriority w:val="99"/>
    <w:semiHidden/>
    <w:rsid w:val="006B3B5B"/>
    <w:rPr>
      <w:color w:val="0000FF" w:themeColor="hyperlink"/>
      <w:u w:val="single"/>
    </w:rPr>
  </w:style>
  <w:style w:type="character" w:styleId="Mencinsinresolver">
    <w:name w:val="Unresolved Mention"/>
    <w:basedOn w:val="Fuentedeprrafopredeter"/>
    <w:uiPriority w:val="99"/>
    <w:semiHidden/>
    <w:unhideWhenUsed/>
    <w:rsid w:val="006B3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5859">
      <w:bodyDiv w:val="1"/>
      <w:marLeft w:val="0"/>
      <w:marRight w:val="0"/>
      <w:marTop w:val="0"/>
      <w:marBottom w:val="0"/>
      <w:divBdr>
        <w:top w:val="none" w:sz="0" w:space="0" w:color="auto"/>
        <w:left w:val="none" w:sz="0" w:space="0" w:color="auto"/>
        <w:bottom w:val="none" w:sz="0" w:space="0" w:color="auto"/>
        <w:right w:val="none" w:sz="0" w:space="0" w:color="auto"/>
      </w:divBdr>
    </w:div>
    <w:div w:id="530193940">
      <w:bodyDiv w:val="1"/>
      <w:marLeft w:val="0"/>
      <w:marRight w:val="0"/>
      <w:marTop w:val="0"/>
      <w:marBottom w:val="0"/>
      <w:divBdr>
        <w:top w:val="none" w:sz="0" w:space="0" w:color="auto"/>
        <w:left w:val="none" w:sz="0" w:space="0" w:color="auto"/>
        <w:bottom w:val="none" w:sz="0" w:space="0" w:color="auto"/>
        <w:right w:val="none" w:sz="0" w:space="0" w:color="auto"/>
      </w:divBdr>
    </w:div>
    <w:div w:id="696009378">
      <w:bodyDiv w:val="1"/>
      <w:marLeft w:val="0"/>
      <w:marRight w:val="0"/>
      <w:marTop w:val="0"/>
      <w:marBottom w:val="0"/>
      <w:divBdr>
        <w:top w:val="none" w:sz="0" w:space="0" w:color="auto"/>
        <w:left w:val="none" w:sz="0" w:space="0" w:color="auto"/>
        <w:bottom w:val="none" w:sz="0" w:space="0" w:color="auto"/>
        <w:right w:val="none" w:sz="0" w:space="0" w:color="auto"/>
      </w:divBdr>
    </w:div>
    <w:div w:id="700974515">
      <w:bodyDiv w:val="1"/>
      <w:marLeft w:val="0"/>
      <w:marRight w:val="0"/>
      <w:marTop w:val="0"/>
      <w:marBottom w:val="0"/>
      <w:divBdr>
        <w:top w:val="none" w:sz="0" w:space="0" w:color="auto"/>
        <w:left w:val="none" w:sz="0" w:space="0" w:color="auto"/>
        <w:bottom w:val="none" w:sz="0" w:space="0" w:color="auto"/>
        <w:right w:val="none" w:sz="0" w:space="0" w:color="auto"/>
      </w:divBdr>
    </w:div>
    <w:div w:id="1000236548">
      <w:bodyDiv w:val="1"/>
      <w:marLeft w:val="0"/>
      <w:marRight w:val="0"/>
      <w:marTop w:val="0"/>
      <w:marBottom w:val="0"/>
      <w:divBdr>
        <w:top w:val="none" w:sz="0" w:space="0" w:color="auto"/>
        <w:left w:val="none" w:sz="0" w:space="0" w:color="auto"/>
        <w:bottom w:val="none" w:sz="0" w:space="0" w:color="auto"/>
        <w:right w:val="none" w:sz="0" w:space="0" w:color="auto"/>
      </w:divBdr>
    </w:div>
    <w:div w:id="1078940806">
      <w:bodyDiv w:val="1"/>
      <w:marLeft w:val="0"/>
      <w:marRight w:val="0"/>
      <w:marTop w:val="0"/>
      <w:marBottom w:val="0"/>
      <w:divBdr>
        <w:top w:val="none" w:sz="0" w:space="0" w:color="auto"/>
        <w:left w:val="none" w:sz="0" w:space="0" w:color="auto"/>
        <w:bottom w:val="none" w:sz="0" w:space="0" w:color="auto"/>
        <w:right w:val="none" w:sz="0" w:space="0" w:color="auto"/>
      </w:divBdr>
    </w:div>
    <w:div w:id="1185559474">
      <w:bodyDiv w:val="1"/>
      <w:marLeft w:val="0"/>
      <w:marRight w:val="0"/>
      <w:marTop w:val="0"/>
      <w:marBottom w:val="0"/>
      <w:divBdr>
        <w:top w:val="none" w:sz="0" w:space="0" w:color="auto"/>
        <w:left w:val="none" w:sz="0" w:space="0" w:color="auto"/>
        <w:bottom w:val="none" w:sz="0" w:space="0" w:color="auto"/>
        <w:right w:val="none" w:sz="0" w:space="0" w:color="auto"/>
      </w:divBdr>
    </w:div>
    <w:div w:id="12984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i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lyt\AppData\Roaming\Microsoft\Templates\Informe%20del%20estudiante%20de%20Jazz.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39016F76C24F7D87A32160697F7EE2"/>
        <w:category>
          <w:name w:val="General"/>
          <w:gallery w:val="placeholder"/>
        </w:category>
        <w:types>
          <w:type w:val="bbPlcHdr"/>
        </w:types>
        <w:behaviors>
          <w:behavior w:val="content"/>
        </w:behaviors>
        <w:guid w:val="{5C03D354-CE42-4C45-8399-96C699F7948F}"/>
      </w:docPartPr>
      <w:docPartBody>
        <w:p w:rsidR="00000000" w:rsidRDefault="00FA0D5C" w:rsidP="00FA0D5C">
          <w:pPr>
            <w:pStyle w:val="FB39016F76C24F7D87A32160697F7EE2"/>
          </w:pPr>
          <w:r w:rsidRPr="0000352C">
            <w:rPr>
              <w:rStyle w:val="nfasis"/>
              <w:noProof/>
              <w:lang w:bidi="es-ES"/>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C"/>
    <w:rsid w:val="00083B22"/>
    <w:rsid w:val="00FA0D5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3"/>
    <w:qFormat/>
    <w:pPr>
      <w:keepNext/>
      <w:keepLines/>
      <w:spacing w:after="0" w:line="240" w:lineRule="auto"/>
      <w:outlineLvl w:val="3"/>
    </w:pPr>
    <w:rPr>
      <w:rFonts w:eastAsiaTheme="majorEastAsia" w:cstheme="majorBidi"/>
      <w:i/>
      <w:iCs/>
      <w:color w:val="000000" w:themeColor="text1"/>
      <w:sz w:val="30"/>
      <w:szCs w:val="24"/>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5041C57BD048DEBA9ACDEEE44171A9">
    <w:name w:val="DD5041C57BD048DEBA9ACDEEE44171A9"/>
  </w:style>
  <w:style w:type="paragraph" w:customStyle="1" w:styleId="6EBFF77E669E46548D08484961931AA7">
    <w:name w:val="6EBFF77E669E46548D08484961931AA7"/>
  </w:style>
  <w:style w:type="paragraph" w:customStyle="1" w:styleId="F6489C09E14C4B17A5AC45517EC7F2DE">
    <w:name w:val="F6489C09E14C4B17A5AC45517EC7F2DE"/>
  </w:style>
  <w:style w:type="paragraph" w:customStyle="1" w:styleId="F67EAEAB302E446BB1287EDE642E0C9C">
    <w:name w:val="F67EAEAB302E446BB1287EDE642E0C9C"/>
  </w:style>
  <w:style w:type="paragraph" w:customStyle="1" w:styleId="E122188156BA428DBD15F1EE5E3BE04D">
    <w:name w:val="E122188156BA428DBD15F1EE5E3BE04D"/>
  </w:style>
  <w:style w:type="paragraph" w:customStyle="1" w:styleId="5846ABBFE28F4239A9114D5A86EE85A9">
    <w:name w:val="5846ABBFE28F4239A9114D5A86EE85A9"/>
  </w:style>
  <w:style w:type="character" w:customStyle="1" w:styleId="Ttulo4Car">
    <w:name w:val="Título 4 Car"/>
    <w:basedOn w:val="Fuentedeprrafopredeter"/>
    <w:link w:val="Ttulo4"/>
    <w:uiPriority w:val="3"/>
    <w:rPr>
      <w:rFonts w:eastAsiaTheme="majorEastAsia" w:cstheme="majorBidi"/>
      <w:i/>
      <w:iCs/>
      <w:color w:val="000000" w:themeColor="text1"/>
      <w:sz w:val="30"/>
      <w:szCs w:val="24"/>
      <w:lang w:val="es-ES" w:eastAsia="en-US"/>
    </w:rPr>
  </w:style>
  <w:style w:type="paragraph" w:customStyle="1" w:styleId="F9E35E8F3F964644AC2C6EEAB08928F4">
    <w:name w:val="F9E35E8F3F964644AC2C6EEAB08928F4"/>
  </w:style>
  <w:style w:type="paragraph" w:customStyle="1" w:styleId="Texto">
    <w:name w:val="Texto"/>
    <w:basedOn w:val="Normal"/>
    <w:uiPriority w:val="5"/>
    <w:qFormat/>
    <w:pPr>
      <w:spacing w:after="0" w:line="240" w:lineRule="auto"/>
    </w:pPr>
    <w:rPr>
      <w:rFonts w:eastAsiaTheme="minorHAnsi"/>
      <w:i/>
      <w:color w:val="000000" w:themeColor="text1"/>
      <w:sz w:val="28"/>
      <w:szCs w:val="24"/>
      <w:lang w:val="es-ES" w:eastAsia="en-US"/>
    </w:rPr>
  </w:style>
  <w:style w:type="paragraph" w:customStyle="1" w:styleId="38FFCAD07E474186BA8372D9EF16A830">
    <w:name w:val="38FFCAD07E474186BA8372D9EF16A830"/>
  </w:style>
  <w:style w:type="paragraph" w:customStyle="1" w:styleId="518BEF8B20374AC093364611AE2069F9">
    <w:name w:val="518BEF8B20374AC093364611AE2069F9"/>
  </w:style>
  <w:style w:type="paragraph" w:customStyle="1" w:styleId="7B2D665E1A2B478E962C1B099C124338">
    <w:name w:val="7B2D665E1A2B478E962C1B099C124338"/>
  </w:style>
  <w:style w:type="character" w:styleId="nfasis">
    <w:name w:val="Emphasis"/>
    <w:basedOn w:val="Fuentedeprrafopredeter"/>
    <w:uiPriority w:val="20"/>
    <w:qFormat/>
    <w:rsid w:val="00FA0D5C"/>
    <w:rPr>
      <w:i w:val="0"/>
      <w:iCs/>
      <w:color w:val="ED7D31" w:themeColor="accent2"/>
    </w:rPr>
  </w:style>
  <w:style w:type="paragraph" w:customStyle="1" w:styleId="B14469A1092F45FD8139EAA13B497C9C">
    <w:name w:val="B14469A1092F45FD8139EAA13B497C9C"/>
  </w:style>
  <w:style w:type="paragraph" w:customStyle="1" w:styleId="837A03F01A9448B6819005EBC3D64F0E">
    <w:name w:val="837A03F01A9448B6819005EBC3D64F0E"/>
  </w:style>
  <w:style w:type="paragraph" w:styleId="Cita">
    <w:name w:val="Quote"/>
    <w:basedOn w:val="Normal"/>
    <w:next w:val="Normal"/>
    <w:link w:val="CitaCar"/>
    <w:uiPriority w:val="29"/>
    <w:qFormat/>
    <w:pPr>
      <w:spacing w:after="0" w:line="192" w:lineRule="auto"/>
      <w:jc w:val="center"/>
    </w:pPr>
    <w:rPr>
      <w:rFonts w:asciiTheme="majorHAnsi" w:eastAsiaTheme="minorHAnsi" w:hAnsiTheme="majorHAnsi"/>
      <w:iCs/>
      <w:color w:val="4472C4" w:themeColor="accent1"/>
      <w:sz w:val="68"/>
      <w:szCs w:val="24"/>
      <w:lang w:val="es-ES" w:eastAsia="en-US"/>
    </w:rPr>
  </w:style>
  <w:style w:type="character" w:customStyle="1" w:styleId="CitaCar">
    <w:name w:val="Cita Car"/>
    <w:basedOn w:val="Fuentedeprrafopredeter"/>
    <w:link w:val="Cita"/>
    <w:uiPriority w:val="29"/>
    <w:rPr>
      <w:rFonts w:asciiTheme="majorHAnsi" w:eastAsiaTheme="minorHAnsi" w:hAnsiTheme="majorHAnsi"/>
      <w:iCs/>
      <w:color w:val="4472C4" w:themeColor="accent1"/>
      <w:sz w:val="68"/>
      <w:szCs w:val="24"/>
      <w:lang w:val="es-ES" w:eastAsia="en-US"/>
    </w:rPr>
  </w:style>
  <w:style w:type="paragraph" w:customStyle="1" w:styleId="C9623DA397764217B22B67791419BC8E">
    <w:name w:val="C9623DA397764217B22B67791419BC8E"/>
  </w:style>
  <w:style w:type="paragraph" w:customStyle="1" w:styleId="FB39016F76C24F7D87A32160697F7EE2">
    <w:name w:val="FB39016F76C24F7D87A32160697F7EE2"/>
    <w:rsid w:val="00FA0D5C"/>
  </w:style>
  <w:style w:type="paragraph" w:customStyle="1" w:styleId="9AECBFE02D414472AB29235EE518C945">
    <w:name w:val="9AECBFE02D414472AB29235EE518C945"/>
    <w:rsid w:val="00FA0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65A2F2-8F4D-4C43-9CBA-E3D51D64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5</Pages>
  <Words>527</Words>
  <Characters>2904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2022-02-13T16:20:00Z</dcterms:created>
  <dcterms:modified xsi:type="dcterms:W3CDTF">2022-02-13T19:36:00Z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